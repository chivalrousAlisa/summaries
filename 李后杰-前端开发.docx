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wordWrap/>
        <w:adjustRightInd/>
        <w:snapToGrid/>
        <w:spacing w:line="440" w:lineRule="exact"/>
        <w:ind w:right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6"/>
          <w:szCs w:val="36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eastAsia="zh-CN"/>
        </w:rPr>
        <w:t>个人简历</w:t>
      </w:r>
    </w:p>
    <w:p>
      <w:pPr>
        <w:widowControl w:val="0"/>
        <w:wordWrap/>
        <w:adjustRightInd/>
        <w:snapToGrid/>
        <w:spacing w:line="440" w:lineRule="exact"/>
        <w:ind w:right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44"/>
          <w:szCs w:val="44"/>
          <w:lang w:eastAsia="zh-CN"/>
        </w:rPr>
      </w:pPr>
    </w:p>
    <w:p>
      <w:pPr>
        <w:widowControl w:val="0"/>
        <w:wordWrap/>
        <w:adjustRightInd/>
        <w:snapToGrid/>
        <w:spacing w:line="440" w:lineRule="exact"/>
        <w:ind w:right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个人基本信息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姓名：李后杰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  <w:t>性别：女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年龄：24          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  <w:t>现居住地：杭州余杭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学历：本科         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  <w:t>毕业院校：郑州大学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英语水平：CET4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  <w:t xml:space="preserve">联系电话：13065589219 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邮箱：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"mailto:13065589219@163.com"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lang w:val="en-US" w:eastAsia="zh-CN"/>
        </w:rPr>
        <w:t>13065589219@163.com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工作经验：2年</w:t>
      </w:r>
    </w:p>
    <w:p>
      <w:pPr>
        <w:widowControl w:val="0"/>
        <w:wordWrap/>
        <w:adjustRightInd/>
        <w:snapToGrid/>
        <w:spacing w:line="440" w:lineRule="exact"/>
        <w:ind w:right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求职意向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Web前端开发工程师</w:t>
      </w:r>
    </w:p>
    <w:p>
      <w:pPr>
        <w:widowControl w:val="0"/>
        <w:wordWrap/>
        <w:adjustRightInd/>
        <w:snapToGrid/>
        <w:spacing w:line="440" w:lineRule="exact"/>
        <w:ind w:right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专业技能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熟练使用HTML、CSS、JavaScript（ECMA/BOM/DOM）等编写代码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熟练使用css3 </w:t>
      </w:r>
      <w:r>
        <w:rPr>
          <w:rFonts w:hint="eastAsia"/>
          <w:lang w:val="en-US" w:eastAsia="zh-CN"/>
        </w:rPr>
        <w:t>Media Query</w:t>
      </w:r>
      <w:r>
        <w:rPr>
          <w:rFonts w:hint="eastAsia" w:ascii="微软雅黑" w:hAnsi="微软雅黑" w:eastAsia="微软雅黑" w:cs="微软雅黑"/>
          <w:lang w:val="en-US" w:eastAsia="zh-CN"/>
        </w:rPr>
        <w:t>、HTML5、sass、less、JQuery、zepto、AJAX等前端技术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熟悉Bootstrap、Angularjs、BUI、React、vue、ant等前端框架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熟悉gulp、grunt、webpack前端自动化工具的使用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熟悉velocity、juicer.js、handlebars.js模板工具的使用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用过echarts、 Uploadify、swiper等插件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了解node.js、PHP、SQL、MySQL、http协议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熟练使用Photoshop、Axure、WebStorm、Sublime、Atom、git、svn等工具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非常熟练，用的最多前端框架：BUI，CUI，jQuery</w:t>
      </w:r>
    </w:p>
    <w:p>
      <w:pPr>
        <w:widowControl w:val="0"/>
        <w:wordWrap/>
        <w:adjustRightInd/>
        <w:snapToGrid/>
        <w:spacing w:line="440" w:lineRule="exact"/>
        <w:ind w:right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工作项目经历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2015.1-至今 杭州博彦科技有限公司 前端开发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line="440" w:lineRule="exact"/>
        <w:ind w:left="-420" w:leftChars="0" w:right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项目一：支付宝apires 后台管理系统以及openAuthor管理系统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项目描述：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根据交互稿和视觉稿，使用JUI框架，velocity模板，和后端联调开发页面。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项目周期：2015.1-2015.5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项目感悟：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对新东西velocity，sofa框架的学习很感兴趣。理解表现与数据分离的好处。熟悉了一个产品的上线所经历的阶段，从开发环境到测试环境再到预发环境，最后到发布，才正式上线。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line="440" w:lineRule="exact"/>
        <w:ind w:left="-420" w:leftChars="0" w:right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项目二：支付宝PC端openhome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项目描述：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严格按照视觉稿和交互稿进行开发。实现的交互有tab页切换，hover动画，轮播的实现（引用swiper插件）等，对视觉要求比较高，用户体验好。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项目周期：2015.5-2015.7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项目开发环境：使用自动化公司自己开发的引擎（凤蝶）开发，用nunjucks前端模板。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项目收获：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看似简单的项目，实现起来也很容易，但是样式要求很高，必须跟视觉稿保持完全一致，几乎不能有一像素的差。而且样式还要写活，例如保证新增一个图片时，原来一行展示6个，现在变成7个等，这样就要考虑，如何去布局，才能以最简单的方法实现。功能方面，用js写代码时，也要考虑将来可能出现的情况，方便以后扩展功能和维护。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line="440" w:lineRule="exact"/>
        <w:ind w:left="-420" w:leftChars="0" w:right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项目三：支付宝手机App运营活动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项目描述：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支付宝日常所做的活动，比如，刮刮卡抽奖，上传身份证，过节送电影票，各种礼物，支付宝卡卷等。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项目周期：2015.7-2015.10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项目开发环境：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和每个活动运营人员联调测试页面，确保功能无bug，使用fengdie自动化工具开发页面，psd视觉稿自己切图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项目收获：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手机端样式兼容性问题。box-sizing,transform属性，不加前缀，在部分Android下，不起作用。Ajax使用jsonp跨域请求，手机端开发技巧。Camvas技术在手机端的运用。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line="440" w:lineRule="exact"/>
        <w:ind w:left="42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项目四：博彦ERP系统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项目描述：博彦内部资源的管理，会议室预定，员工资产使用情况，考勤管理等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项目周期：2015.11-2016-02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本人职责：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需求分析，axure画交互稿。使用BUI框架，完成页面的开发，联调。Pc端和手机端。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line="440" w:lineRule="exact"/>
        <w:ind w:left="-420" w:leftChars="0" w:right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项目五：网易培训管理系统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项目描述：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根据Axure所画的交互稿，实现基本的静态页面和交互，和后端沟通完善业务需求逻辑。数据的增、删、改、查等功能。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项目周期：2016.03-2016.06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项目开发环境：前端使用BUI框架，jQuery，echarts, juicer等插件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本人职责：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 首页的搭建，使用BUI布局，menu菜单联调等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 负责新建课程，修改课程页面的实现，主要涉及附件，图片上传，表单验证等；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3. 对已发布课程的业务管理。10个页面。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 手机端扫描二维码签到页面的实现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 使用echarts插件完成报表的统计，主要是和后端联调数据渲染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 其他同事页面bug修改和指导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项目收获：</w:t>
      </w:r>
    </w:p>
    <w:p>
      <w:pPr>
        <w:widowControl w:val="0"/>
        <w:numPr>
          <w:ilvl w:val="0"/>
          <w:numId w:val="2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对自己的页面要实现业务逻辑的把控能力，在写代码之前需要先构思，开发过程中及时和后端沟通，节省时间。</w:t>
      </w:r>
    </w:p>
    <w:p>
      <w:pPr>
        <w:widowControl w:val="0"/>
        <w:numPr>
          <w:ilvl w:val="0"/>
          <w:numId w:val="2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积累了常见的兼容性问题，ie11浏览器type=file，change事件问题，ajax的cache属性所带来的缓存问题，火狐浏览器Location.reload()刷新页面的bug</w:t>
      </w:r>
    </w:p>
    <w:p>
      <w:pPr>
        <w:widowControl w:val="0"/>
        <w:numPr>
          <w:ilvl w:val="0"/>
          <w:numId w:val="3"/>
        </w:numPr>
        <w:wordWrap/>
        <w:adjustRightInd/>
        <w:snapToGrid/>
        <w:spacing w:line="440" w:lineRule="exact"/>
        <w:ind w:left="42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项目六：博彦招聘系统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项目描述：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公司内部招聘系统，方便hr以及项目经理管理和招聘人才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项目周期：2016-06-2016-07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本人职责：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参与需求分析。根据需求用axure画交互稿，协调各个页面给对应的开发人员。然后用react antd框架开发和后端联调。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项目收获：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React框架的学习，react事件机制，事件绑定方法。组件之间的通信。性能方面，jsx语法。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line="440" w:lineRule="exact"/>
        <w:ind w:left="-420" w:leftChars="0" w:right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项目七：益年堂手机招聘页面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项目描述：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根据psd视觉稿自己切图，实现10个单页面，最后利用 swiper.js插件实现向上滑动的翻页效果。另外还要考虑，翻页中每个页面的动画。和后端联调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项目周期：2016.7-2016.7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项目收获：</w:t>
      </w:r>
    </w:p>
    <w:p>
      <w:pPr>
        <w:widowControl w:val="0"/>
        <w:numPr>
          <w:ilvl w:val="0"/>
          <w:numId w:val="4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Ps切图，抠图，保证图片不能失真。</w:t>
      </w:r>
    </w:p>
    <w:p>
      <w:pPr>
        <w:widowControl w:val="0"/>
        <w:numPr>
          <w:ilvl w:val="0"/>
          <w:numId w:val="4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手机端页面样式的实现，rem设置字体大小。一般用百分比实现，基本上可以省去写 media </w:t>
      </w:r>
      <w:r>
        <w:rPr>
          <w:rFonts w:hint="eastAsia"/>
          <w:lang w:val="en-US" w:eastAsia="zh-CN"/>
        </w:rPr>
        <w:t>Query。但是iphone4下部分页面需要额外写media Query</w:t>
      </w:r>
    </w:p>
    <w:p>
      <w:pPr>
        <w:widowControl w:val="0"/>
        <w:numPr>
          <w:ilvl w:val="0"/>
          <w:numId w:val="4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最外层父容器，width：100%；height：100%；涉及到用户填写的表单页面中，在微信平台上，当输入法键盘弹起时，Android机下bug解决，可以用js去设置，width和height为clientWidth，clientHeight。</w:t>
      </w:r>
    </w:p>
    <w:p>
      <w:pPr>
        <w:widowControl w:val="0"/>
        <w:numPr>
          <w:ilvl w:val="0"/>
          <w:numId w:val="4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注意手机端的性能问题，静态资源不能过大，图片，音乐文件、js、css等都要压缩。以后开始写代码时，就要考虑到性能问题，才能写出好的代码来。</w:t>
      </w:r>
    </w:p>
    <w:p>
      <w:pPr>
        <w:widowControl w:val="0"/>
        <w:numPr>
          <w:ilvl w:val="0"/>
          <w:numId w:val="5"/>
        </w:numPr>
        <w:wordWrap/>
        <w:adjustRightInd/>
        <w:snapToGrid/>
        <w:spacing w:line="440" w:lineRule="exact"/>
        <w:ind w:left="42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项目八：支付宝：制度家园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项目描述：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后台管理系统，页面的增删该查，前台页面的展示。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项目周期：2016.8-2016.10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项目开发环境：前端使用BUI框架，eclipse跑项目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本人职责：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前台页面，后台页面的交互，bug等修改。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项目收获：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Iframe 跨域问题，父、子iframe如何通信。浏览器兼容性问题。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BUI组件的扩展。</w:t>
      </w:r>
    </w:p>
    <w:p>
      <w:pPr>
        <w:widowControl w:val="0"/>
        <w:numPr>
          <w:ilvl w:val="0"/>
          <w:numId w:val="5"/>
        </w:numPr>
        <w:wordWrap/>
        <w:adjustRightInd/>
        <w:snapToGrid/>
        <w:spacing w:line="440" w:lineRule="exact"/>
        <w:ind w:left="42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项目九：菜鸟网络-小二工作后台管理系统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项目描述：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页面的的增删改查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项目周期：2016.9-至今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项目环境：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84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前后端分离，前端使用CUI框架，seajs模块化写组件；利用内部自动化构建工具wzt开发。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本人职责：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旧页面的bug修改维护，新页面的开发。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项目收获：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WampServer、Fiddler工具的使用。Cui组件的使用与扩展，浏览器缓存问题</w:t>
      </w:r>
    </w:p>
    <w:p>
      <w:pPr>
        <w:widowControl w:val="0"/>
        <w:numPr>
          <w:ilvl w:val="0"/>
          <w:numId w:val="5"/>
        </w:numPr>
        <w:wordWrap/>
        <w:adjustRightInd/>
        <w:snapToGrid/>
        <w:spacing w:line="440" w:lineRule="exact"/>
        <w:ind w:left="42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项目十：政府采购云平台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项目描述：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供应商、订单、合同，结算，申诉，举报等管理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项目周期：2016.10-至今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项目环境：handlebar模板引擎，jquery开发。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本人职责：增删该查成套页面的开发，部分页面bug修改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line="440" w:lineRule="exact"/>
        <w:ind w:left="-420" w:leftChars="0" w:right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其他个人项目：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css3六面体3d旋转动画、3d双圆环旋转动画、react购物车、canvas纸牌游戏、js写消息提示框插件等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2014.8-2015.12 杭州达内科技有限公司 web前端开发工程师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参与项目：</w:t>
      </w:r>
    </w:p>
    <w:p>
      <w:pPr>
        <w:widowControl w:val="0"/>
        <w:wordWrap/>
        <w:adjustRightInd/>
        <w:snapToGrid/>
        <w:spacing w:line="440" w:lineRule="exact"/>
        <w:ind w:right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京东、天猫首页开发，360防丢卫视动画设计、2048游戏、俄罗斯方块游戏、飞机大战、饿了吗webAPP、英特尔响应式网页等。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项目收获：</w:t>
      </w:r>
    </w:p>
    <w:p>
      <w:pPr>
        <w:widowControl w:val="0"/>
        <w:wordWrap/>
        <w:adjustRightInd/>
        <w:snapToGrid/>
        <w:spacing w:line="440" w:lineRule="exact"/>
        <w:ind w:right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为进入web前端行业打好了基础。熟悉了使用html、css、JavaScript、jQuery、canvas等网页制作技术。对代码优化，提高页面性能，闭包，JavaScript的构造函数，原型继承，面向对象的形式等有所感悟。</w:t>
      </w:r>
    </w:p>
    <w:p>
      <w:pPr>
        <w:widowControl w:val="0"/>
        <w:wordWrap/>
        <w:adjustRightInd/>
        <w:snapToGrid/>
        <w:spacing w:line="440" w:lineRule="exact"/>
        <w:ind w:right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Github项目地址（</w:t>
      </w:r>
      <w:r>
        <w:rPr>
          <w:rStyle w:val="5"/>
          <w:rFonts w:ascii="-apple-system" w:hAnsi="-apple-system" w:eastAsia="-apple-system" w:cs="-apple-system"/>
          <w:b/>
          <w:i w:val="0"/>
          <w:caps w:val="0"/>
          <w:color w:val="767676"/>
          <w:spacing w:val="0"/>
          <w:sz w:val="21"/>
          <w:szCs w:val="21"/>
          <w:shd w:val="clear" w:fill="FFFFFF"/>
        </w:rPr>
        <w:t>chivalrousAlisa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0"/>
          <w:numId w:val="6"/>
        </w:numPr>
        <w:wordWrap/>
        <w:adjustRightInd/>
        <w:snapToGrid/>
        <w:spacing w:line="440" w:lineRule="exact"/>
        <w:ind w:left="420" w:leftChars="0" w:right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"https://github.com/myPracticeDemo/singleDemo.git"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lang w:val="en-US" w:eastAsia="zh-CN"/>
        </w:rPr>
        <w:t>https://github.com/myPracticeDemo/singleDemo.git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css3 3d动画</w:t>
      </w:r>
    </w:p>
    <w:p>
      <w:pPr>
        <w:widowControl w:val="0"/>
        <w:numPr>
          <w:ilvl w:val="0"/>
          <w:numId w:val="6"/>
        </w:numPr>
        <w:wordWrap/>
        <w:adjustRightInd/>
        <w:snapToGrid/>
        <w:spacing w:line="440" w:lineRule="exact"/>
        <w:ind w:left="420" w:leftChars="0" w:right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"https://github.com/chivalrousAlisa/talkingBig.git"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lang w:val="en-US" w:eastAsia="zh-CN"/>
        </w:rPr>
        <w:t>https://github.com/chivalrousAlisa/talkingBig.git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canvas 纸牌游戏</w:t>
      </w:r>
    </w:p>
    <w:p>
      <w:pPr>
        <w:widowControl w:val="0"/>
        <w:numPr>
          <w:ilvl w:val="0"/>
          <w:numId w:val="6"/>
        </w:numPr>
        <w:wordWrap/>
        <w:adjustRightInd/>
        <w:snapToGrid/>
        <w:spacing w:line="440" w:lineRule="exact"/>
        <w:ind w:left="420" w:leftChars="0" w:right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"https://github.com/chivalrousAlisa/shoppingCart-react-demo.git"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lang w:val="en-US" w:eastAsia="zh-CN"/>
        </w:rPr>
        <w:t>https://github.com/chivalrousAlisa/shoppingCart-react-demo.git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react项目</w:t>
      </w:r>
    </w:p>
    <w:p>
      <w:pPr>
        <w:widowControl w:val="0"/>
        <w:numPr>
          <w:ilvl w:val="0"/>
          <w:numId w:val="6"/>
        </w:numPr>
        <w:wordWrap/>
        <w:adjustRightInd/>
        <w:snapToGrid/>
        <w:spacing w:line="440" w:lineRule="exact"/>
        <w:ind w:left="420" w:leftChars="0" w:right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"https://github.com/chivalrousAlisa/vue-demo.git"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lang w:val="en-US" w:eastAsia="zh-CN"/>
        </w:rPr>
        <w:t>https://github.com/chivalrousAlisa/vue-demo.git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vue项目</w:t>
      </w:r>
    </w:p>
    <w:p>
      <w:pPr>
        <w:widowControl w:val="0"/>
        <w:wordWrap/>
        <w:adjustRightInd/>
        <w:snapToGrid/>
        <w:spacing w:line="440" w:lineRule="exact"/>
        <w:ind w:right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教育经历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2010.9-2014.6 郑州大学体育学院 体育旅游专业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相关课程： </w:t>
      </w:r>
    </w:p>
    <w:p>
      <w:pPr>
        <w:widowControl w:val="0"/>
        <w:wordWrap/>
        <w:adjustRightInd/>
        <w:snapToGrid/>
        <w:spacing w:line="440" w:lineRule="exact"/>
        <w:ind w:right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VB编程 数据结构与算法 微积分 线性规划 概率论与数理统计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所获主要荣誉证书：</w:t>
      </w:r>
      <w:bookmarkStart w:id="0" w:name="_GoBack"/>
      <w:bookmarkEnd w:id="0"/>
    </w:p>
    <w:p>
      <w:pPr>
        <w:widowControl w:val="0"/>
        <w:wordWrap/>
        <w:adjustRightInd/>
        <w:snapToGrid/>
        <w:spacing w:line="440" w:lineRule="exact"/>
        <w:ind w:right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国家计算机二级等级证书、英语四级等级证书，优秀实习生等</w:t>
      </w:r>
    </w:p>
    <w:p>
      <w:pPr>
        <w:widowControl w:val="0"/>
        <w:wordWrap/>
        <w:adjustRightInd/>
        <w:snapToGrid/>
        <w:spacing w:line="440" w:lineRule="exact"/>
        <w:ind w:right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自我评价</w:t>
      </w:r>
    </w:p>
    <w:p>
      <w:pPr>
        <w:widowControl w:val="0"/>
        <w:wordWrap/>
        <w:adjustRightInd/>
        <w:snapToGrid/>
        <w:spacing w:line="440" w:lineRule="exact"/>
        <w:ind w:right="0" w:firstLine="42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lang w:val="en-US" w:eastAsia="zh-CN"/>
        </w:rPr>
        <w:t>喜欢编程工作，能独立思考，用自己的逻辑实现业务功能需求。遇到问题，善于思考，很快找到问题的关键，从而找到解决方案。喜欢创新，善于总结，责任感强，总是能以最快的速度完成工作，不喜欢拖沓。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B1596"/>
    <w:multiLevelType w:val="singleLevel"/>
    <w:tmpl w:val="57BB15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7BBBD9C"/>
    <w:multiLevelType w:val="singleLevel"/>
    <w:tmpl w:val="57BBBD9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BBC960"/>
    <w:multiLevelType w:val="singleLevel"/>
    <w:tmpl w:val="57BBC96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06CB32"/>
    <w:multiLevelType w:val="singleLevel"/>
    <w:tmpl w:val="5806CB3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06D290"/>
    <w:multiLevelType w:val="singleLevel"/>
    <w:tmpl w:val="5806D29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0DC74B"/>
    <w:multiLevelType w:val="singleLevel"/>
    <w:tmpl w:val="580DC74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57C56C39"/>
    <w:rsid w:val="00B420B4"/>
    <w:rsid w:val="00F73361"/>
    <w:rsid w:val="010D3DC5"/>
    <w:rsid w:val="013A3EFC"/>
    <w:rsid w:val="01773A1B"/>
    <w:rsid w:val="0196009F"/>
    <w:rsid w:val="01A71855"/>
    <w:rsid w:val="01F367FD"/>
    <w:rsid w:val="022451D2"/>
    <w:rsid w:val="023F763D"/>
    <w:rsid w:val="02EF16A1"/>
    <w:rsid w:val="0355547E"/>
    <w:rsid w:val="0362287C"/>
    <w:rsid w:val="03845FDB"/>
    <w:rsid w:val="03A20505"/>
    <w:rsid w:val="04EE2517"/>
    <w:rsid w:val="05002A44"/>
    <w:rsid w:val="05A006BC"/>
    <w:rsid w:val="05C83DDF"/>
    <w:rsid w:val="069D50A7"/>
    <w:rsid w:val="072223A3"/>
    <w:rsid w:val="075030DA"/>
    <w:rsid w:val="07E92107"/>
    <w:rsid w:val="07FF3E28"/>
    <w:rsid w:val="080E4B92"/>
    <w:rsid w:val="082D18F6"/>
    <w:rsid w:val="0836312D"/>
    <w:rsid w:val="085928C6"/>
    <w:rsid w:val="08AC4CB0"/>
    <w:rsid w:val="08AF444E"/>
    <w:rsid w:val="08C53533"/>
    <w:rsid w:val="08F373C7"/>
    <w:rsid w:val="094A243C"/>
    <w:rsid w:val="09570FFE"/>
    <w:rsid w:val="097A1598"/>
    <w:rsid w:val="09D92C37"/>
    <w:rsid w:val="0A2168AE"/>
    <w:rsid w:val="0A3E4ED3"/>
    <w:rsid w:val="0A451F66"/>
    <w:rsid w:val="0ABC516B"/>
    <w:rsid w:val="0ACE12D9"/>
    <w:rsid w:val="0B036EA1"/>
    <w:rsid w:val="0B4875AF"/>
    <w:rsid w:val="0BBA3EDF"/>
    <w:rsid w:val="0BCF1A6D"/>
    <w:rsid w:val="0BF350D8"/>
    <w:rsid w:val="0BFA1040"/>
    <w:rsid w:val="0C8C3477"/>
    <w:rsid w:val="0CBA36BB"/>
    <w:rsid w:val="0CC209D5"/>
    <w:rsid w:val="0CF81432"/>
    <w:rsid w:val="0D007BE0"/>
    <w:rsid w:val="0D1F2693"/>
    <w:rsid w:val="0D5605EF"/>
    <w:rsid w:val="0D960CDE"/>
    <w:rsid w:val="0DD56B19"/>
    <w:rsid w:val="0DE933E1"/>
    <w:rsid w:val="0E5C29CE"/>
    <w:rsid w:val="0E756491"/>
    <w:rsid w:val="0EEC05C8"/>
    <w:rsid w:val="0EF46432"/>
    <w:rsid w:val="0F1D46D8"/>
    <w:rsid w:val="0F90051A"/>
    <w:rsid w:val="11616E90"/>
    <w:rsid w:val="118273C5"/>
    <w:rsid w:val="11881F36"/>
    <w:rsid w:val="11A405DC"/>
    <w:rsid w:val="11A67CDB"/>
    <w:rsid w:val="11A71B48"/>
    <w:rsid w:val="11F0327C"/>
    <w:rsid w:val="11FB667F"/>
    <w:rsid w:val="127F1359"/>
    <w:rsid w:val="1289180D"/>
    <w:rsid w:val="12957F6F"/>
    <w:rsid w:val="12B30D2F"/>
    <w:rsid w:val="136817E4"/>
    <w:rsid w:val="136B3C6D"/>
    <w:rsid w:val="137C094A"/>
    <w:rsid w:val="138F1BC3"/>
    <w:rsid w:val="13CC2697"/>
    <w:rsid w:val="14170B8D"/>
    <w:rsid w:val="14847053"/>
    <w:rsid w:val="14A37A56"/>
    <w:rsid w:val="14C33EBE"/>
    <w:rsid w:val="14EE28E4"/>
    <w:rsid w:val="157079BA"/>
    <w:rsid w:val="157C4B2D"/>
    <w:rsid w:val="157C6F39"/>
    <w:rsid w:val="158F363D"/>
    <w:rsid w:val="15AD7074"/>
    <w:rsid w:val="15CF7652"/>
    <w:rsid w:val="15E10F19"/>
    <w:rsid w:val="16370F56"/>
    <w:rsid w:val="167A48EE"/>
    <w:rsid w:val="16DE4CBA"/>
    <w:rsid w:val="16E02804"/>
    <w:rsid w:val="16E06917"/>
    <w:rsid w:val="17021E28"/>
    <w:rsid w:val="17155AED"/>
    <w:rsid w:val="174D323D"/>
    <w:rsid w:val="17920939"/>
    <w:rsid w:val="18DF05DB"/>
    <w:rsid w:val="190050C9"/>
    <w:rsid w:val="194A5D86"/>
    <w:rsid w:val="195E2DAE"/>
    <w:rsid w:val="19671633"/>
    <w:rsid w:val="198555C1"/>
    <w:rsid w:val="19E974F4"/>
    <w:rsid w:val="1A49562F"/>
    <w:rsid w:val="1ACF330A"/>
    <w:rsid w:val="1ADF30A1"/>
    <w:rsid w:val="1AF42245"/>
    <w:rsid w:val="1B5C096F"/>
    <w:rsid w:val="1B711BFA"/>
    <w:rsid w:val="1B8278A4"/>
    <w:rsid w:val="1CC659C3"/>
    <w:rsid w:val="1CC739E8"/>
    <w:rsid w:val="1D412499"/>
    <w:rsid w:val="1D5E112A"/>
    <w:rsid w:val="1DEB1144"/>
    <w:rsid w:val="1DEB4B18"/>
    <w:rsid w:val="1DFC2A75"/>
    <w:rsid w:val="1E17406B"/>
    <w:rsid w:val="1E3F32B0"/>
    <w:rsid w:val="1E850A4C"/>
    <w:rsid w:val="1F19109D"/>
    <w:rsid w:val="1F612D89"/>
    <w:rsid w:val="1F7C621A"/>
    <w:rsid w:val="1FDD06F9"/>
    <w:rsid w:val="1FFF14D5"/>
    <w:rsid w:val="20454680"/>
    <w:rsid w:val="207D47DA"/>
    <w:rsid w:val="20B0695E"/>
    <w:rsid w:val="20C13559"/>
    <w:rsid w:val="212540DC"/>
    <w:rsid w:val="21264DAD"/>
    <w:rsid w:val="215D650E"/>
    <w:rsid w:val="21C80423"/>
    <w:rsid w:val="21FE4FD0"/>
    <w:rsid w:val="22276D94"/>
    <w:rsid w:val="222E1FA2"/>
    <w:rsid w:val="224B0EC8"/>
    <w:rsid w:val="232B6456"/>
    <w:rsid w:val="237458DD"/>
    <w:rsid w:val="23AF3398"/>
    <w:rsid w:val="240A6030"/>
    <w:rsid w:val="24164041"/>
    <w:rsid w:val="24371FF7"/>
    <w:rsid w:val="24737C5E"/>
    <w:rsid w:val="24990D97"/>
    <w:rsid w:val="24E4112E"/>
    <w:rsid w:val="24E84399"/>
    <w:rsid w:val="25A15DBA"/>
    <w:rsid w:val="25B305EA"/>
    <w:rsid w:val="25B811EE"/>
    <w:rsid w:val="25C71B3C"/>
    <w:rsid w:val="25D17C03"/>
    <w:rsid w:val="25E927E6"/>
    <w:rsid w:val="26273DB7"/>
    <w:rsid w:val="26DA6D08"/>
    <w:rsid w:val="273A716C"/>
    <w:rsid w:val="2770277C"/>
    <w:rsid w:val="278722B3"/>
    <w:rsid w:val="278D05CF"/>
    <w:rsid w:val="282525ED"/>
    <w:rsid w:val="282D4788"/>
    <w:rsid w:val="286E284C"/>
    <w:rsid w:val="28A67842"/>
    <w:rsid w:val="29116ADE"/>
    <w:rsid w:val="29246637"/>
    <w:rsid w:val="292A03B5"/>
    <w:rsid w:val="297412A6"/>
    <w:rsid w:val="29945F58"/>
    <w:rsid w:val="29974028"/>
    <w:rsid w:val="29A468CF"/>
    <w:rsid w:val="29A57AD4"/>
    <w:rsid w:val="29B01121"/>
    <w:rsid w:val="29B64AD4"/>
    <w:rsid w:val="29F2326D"/>
    <w:rsid w:val="2A916E63"/>
    <w:rsid w:val="2A9B522E"/>
    <w:rsid w:val="2ACB59DF"/>
    <w:rsid w:val="2B444708"/>
    <w:rsid w:val="2BC66335"/>
    <w:rsid w:val="2C372A17"/>
    <w:rsid w:val="2C3B17CE"/>
    <w:rsid w:val="2C634B60"/>
    <w:rsid w:val="2C866019"/>
    <w:rsid w:val="2CA06BC3"/>
    <w:rsid w:val="2CEC4BDE"/>
    <w:rsid w:val="2CF34266"/>
    <w:rsid w:val="2CFB065B"/>
    <w:rsid w:val="2D4D255F"/>
    <w:rsid w:val="2D7539AE"/>
    <w:rsid w:val="2DD846C1"/>
    <w:rsid w:val="2DE270A6"/>
    <w:rsid w:val="2E95358A"/>
    <w:rsid w:val="2ED70AD1"/>
    <w:rsid w:val="2F196353"/>
    <w:rsid w:val="2F752F51"/>
    <w:rsid w:val="2FFB7358"/>
    <w:rsid w:val="30E84CDE"/>
    <w:rsid w:val="325136F8"/>
    <w:rsid w:val="328C597A"/>
    <w:rsid w:val="329A775D"/>
    <w:rsid w:val="32A73FA5"/>
    <w:rsid w:val="32AA07AD"/>
    <w:rsid w:val="32B70B23"/>
    <w:rsid w:val="33311FCF"/>
    <w:rsid w:val="334060F6"/>
    <w:rsid w:val="3359184A"/>
    <w:rsid w:val="3368555B"/>
    <w:rsid w:val="339D4DD1"/>
    <w:rsid w:val="33A928CE"/>
    <w:rsid w:val="33B20FDF"/>
    <w:rsid w:val="33C46238"/>
    <w:rsid w:val="33C6505E"/>
    <w:rsid w:val="33CD52D4"/>
    <w:rsid w:val="33E317AE"/>
    <w:rsid w:val="34621401"/>
    <w:rsid w:val="34761E89"/>
    <w:rsid w:val="34AE5A19"/>
    <w:rsid w:val="34FC447A"/>
    <w:rsid w:val="35693C0F"/>
    <w:rsid w:val="35947749"/>
    <w:rsid w:val="35AF018D"/>
    <w:rsid w:val="35E57C7A"/>
    <w:rsid w:val="36891BA9"/>
    <w:rsid w:val="37134508"/>
    <w:rsid w:val="374C018A"/>
    <w:rsid w:val="37591D5A"/>
    <w:rsid w:val="38027965"/>
    <w:rsid w:val="38803A3C"/>
    <w:rsid w:val="38A47FDD"/>
    <w:rsid w:val="38F108ED"/>
    <w:rsid w:val="38F20C47"/>
    <w:rsid w:val="38F85F83"/>
    <w:rsid w:val="393209CF"/>
    <w:rsid w:val="39463B04"/>
    <w:rsid w:val="394D348F"/>
    <w:rsid w:val="395B2CAE"/>
    <w:rsid w:val="3975581A"/>
    <w:rsid w:val="39A05503"/>
    <w:rsid w:val="39B131B3"/>
    <w:rsid w:val="3A161954"/>
    <w:rsid w:val="3A420412"/>
    <w:rsid w:val="3A6B32F6"/>
    <w:rsid w:val="3B02765D"/>
    <w:rsid w:val="3B111E76"/>
    <w:rsid w:val="3BC81F51"/>
    <w:rsid w:val="3BDB3CDA"/>
    <w:rsid w:val="3C0C3393"/>
    <w:rsid w:val="3C1B5BAC"/>
    <w:rsid w:val="3C1F67B0"/>
    <w:rsid w:val="3C27276F"/>
    <w:rsid w:val="3C5A7DDF"/>
    <w:rsid w:val="3C603052"/>
    <w:rsid w:val="3C87296A"/>
    <w:rsid w:val="3CA126C7"/>
    <w:rsid w:val="3CDE0E12"/>
    <w:rsid w:val="3D8745C8"/>
    <w:rsid w:val="3DBC1A54"/>
    <w:rsid w:val="3DC11A90"/>
    <w:rsid w:val="3DC66D2F"/>
    <w:rsid w:val="3DFC2992"/>
    <w:rsid w:val="3E255032"/>
    <w:rsid w:val="3E5C10DD"/>
    <w:rsid w:val="3EE144CC"/>
    <w:rsid w:val="3F3228BB"/>
    <w:rsid w:val="3F4F1E6B"/>
    <w:rsid w:val="3F865BC8"/>
    <w:rsid w:val="3F953859"/>
    <w:rsid w:val="40177A99"/>
    <w:rsid w:val="402E377A"/>
    <w:rsid w:val="40346934"/>
    <w:rsid w:val="4058011F"/>
    <w:rsid w:val="40586D4F"/>
    <w:rsid w:val="405D343C"/>
    <w:rsid w:val="40931604"/>
    <w:rsid w:val="411D4A92"/>
    <w:rsid w:val="413B0711"/>
    <w:rsid w:val="4141261B"/>
    <w:rsid w:val="414C35B5"/>
    <w:rsid w:val="41662A9D"/>
    <w:rsid w:val="418B5019"/>
    <w:rsid w:val="41CB4F65"/>
    <w:rsid w:val="41E82618"/>
    <w:rsid w:val="42021B54"/>
    <w:rsid w:val="420B32DB"/>
    <w:rsid w:val="42235537"/>
    <w:rsid w:val="422B0169"/>
    <w:rsid w:val="42635C35"/>
    <w:rsid w:val="42647EC6"/>
    <w:rsid w:val="42A44B2F"/>
    <w:rsid w:val="42AD0DFC"/>
    <w:rsid w:val="42D73F35"/>
    <w:rsid w:val="4365022E"/>
    <w:rsid w:val="437E1770"/>
    <w:rsid w:val="44BD0353"/>
    <w:rsid w:val="44C951BC"/>
    <w:rsid w:val="44FA7026"/>
    <w:rsid w:val="456D33B7"/>
    <w:rsid w:val="45845B9E"/>
    <w:rsid w:val="45AA1153"/>
    <w:rsid w:val="45AE0F60"/>
    <w:rsid w:val="45BA3AAC"/>
    <w:rsid w:val="45DD46BD"/>
    <w:rsid w:val="45F710CE"/>
    <w:rsid w:val="4620787D"/>
    <w:rsid w:val="46AE0B03"/>
    <w:rsid w:val="46B757CB"/>
    <w:rsid w:val="46C70878"/>
    <w:rsid w:val="46D27A3E"/>
    <w:rsid w:val="46F70AAF"/>
    <w:rsid w:val="46F752D4"/>
    <w:rsid w:val="472268C3"/>
    <w:rsid w:val="4739239A"/>
    <w:rsid w:val="474F5C39"/>
    <w:rsid w:val="476E5DCD"/>
    <w:rsid w:val="4795475E"/>
    <w:rsid w:val="47A314D6"/>
    <w:rsid w:val="47BB4E5D"/>
    <w:rsid w:val="47C14C96"/>
    <w:rsid w:val="483558A1"/>
    <w:rsid w:val="486E4512"/>
    <w:rsid w:val="489A7E0B"/>
    <w:rsid w:val="489E3831"/>
    <w:rsid w:val="48FD481E"/>
    <w:rsid w:val="49256F8E"/>
    <w:rsid w:val="494168BE"/>
    <w:rsid w:val="49DF13D3"/>
    <w:rsid w:val="4A9313ED"/>
    <w:rsid w:val="4B1D294C"/>
    <w:rsid w:val="4B5978E0"/>
    <w:rsid w:val="4BA74AAE"/>
    <w:rsid w:val="4D901F9F"/>
    <w:rsid w:val="4DC45D22"/>
    <w:rsid w:val="4E015B87"/>
    <w:rsid w:val="4E2B2441"/>
    <w:rsid w:val="4E5071D6"/>
    <w:rsid w:val="4E727CA7"/>
    <w:rsid w:val="4E8251DC"/>
    <w:rsid w:val="4EC6461D"/>
    <w:rsid w:val="4EEC16F7"/>
    <w:rsid w:val="4F051F32"/>
    <w:rsid w:val="4F0A714C"/>
    <w:rsid w:val="4F1F635F"/>
    <w:rsid w:val="4F660CD1"/>
    <w:rsid w:val="4FEB4CF3"/>
    <w:rsid w:val="504D574C"/>
    <w:rsid w:val="50750E8F"/>
    <w:rsid w:val="50812723"/>
    <w:rsid w:val="50897B2F"/>
    <w:rsid w:val="509B21C9"/>
    <w:rsid w:val="50B62EB2"/>
    <w:rsid w:val="50CC67BF"/>
    <w:rsid w:val="510506D5"/>
    <w:rsid w:val="520E78FD"/>
    <w:rsid w:val="529B0814"/>
    <w:rsid w:val="52AC616E"/>
    <w:rsid w:val="52D10CEE"/>
    <w:rsid w:val="52DA1A6E"/>
    <w:rsid w:val="52E45D5E"/>
    <w:rsid w:val="53195922"/>
    <w:rsid w:val="532064EF"/>
    <w:rsid w:val="533F1C09"/>
    <w:rsid w:val="53951D31"/>
    <w:rsid w:val="53AD2026"/>
    <w:rsid w:val="53D76DBE"/>
    <w:rsid w:val="53DE7FC1"/>
    <w:rsid w:val="53F10DC5"/>
    <w:rsid w:val="54641B7B"/>
    <w:rsid w:val="54F76E1F"/>
    <w:rsid w:val="552734CA"/>
    <w:rsid w:val="553140CE"/>
    <w:rsid w:val="5537043D"/>
    <w:rsid w:val="553E080C"/>
    <w:rsid w:val="555B48B0"/>
    <w:rsid w:val="558511DC"/>
    <w:rsid w:val="56556031"/>
    <w:rsid w:val="566219BC"/>
    <w:rsid w:val="56E87AEF"/>
    <w:rsid w:val="5767728C"/>
    <w:rsid w:val="57C56C39"/>
    <w:rsid w:val="57D86C7A"/>
    <w:rsid w:val="57D969D9"/>
    <w:rsid w:val="57EF7D1A"/>
    <w:rsid w:val="583B0897"/>
    <w:rsid w:val="5894318F"/>
    <w:rsid w:val="589752E6"/>
    <w:rsid w:val="593309E8"/>
    <w:rsid w:val="59353EEB"/>
    <w:rsid w:val="59A07D17"/>
    <w:rsid w:val="5A5468C1"/>
    <w:rsid w:val="5A5F6E50"/>
    <w:rsid w:val="5AD015D5"/>
    <w:rsid w:val="5B023F52"/>
    <w:rsid w:val="5B874242"/>
    <w:rsid w:val="5B8D58C3"/>
    <w:rsid w:val="5BA261E3"/>
    <w:rsid w:val="5BC44F47"/>
    <w:rsid w:val="5C60569C"/>
    <w:rsid w:val="5D281862"/>
    <w:rsid w:val="5D84154D"/>
    <w:rsid w:val="5DE62F1A"/>
    <w:rsid w:val="5E374E47"/>
    <w:rsid w:val="5E7E7C15"/>
    <w:rsid w:val="5E8050F8"/>
    <w:rsid w:val="5ECF671B"/>
    <w:rsid w:val="5FA10C71"/>
    <w:rsid w:val="60052F14"/>
    <w:rsid w:val="60553D6F"/>
    <w:rsid w:val="605B3923"/>
    <w:rsid w:val="60BE1354"/>
    <w:rsid w:val="60DA7F51"/>
    <w:rsid w:val="612518A9"/>
    <w:rsid w:val="61BE581A"/>
    <w:rsid w:val="62022A79"/>
    <w:rsid w:val="6204045B"/>
    <w:rsid w:val="629F065A"/>
    <w:rsid w:val="63015275"/>
    <w:rsid w:val="632618CF"/>
    <w:rsid w:val="639C0FE7"/>
    <w:rsid w:val="639E277B"/>
    <w:rsid w:val="63B462F3"/>
    <w:rsid w:val="64FB1F1F"/>
    <w:rsid w:val="650F29DD"/>
    <w:rsid w:val="657C1F97"/>
    <w:rsid w:val="65A42ED0"/>
    <w:rsid w:val="660552A8"/>
    <w:rsid w:val="66123504"/>
    <w:rsid w:val="6616676B"/>
    <w:rsid w:val="661D36B5"/>
    <w:rsid w:val="661E6738"/>
    <w:rsid w:val="666F001B"/>
    <w:rsid w:val="66D6561E"/>
    <w:rsid w:val="670C5FEA"/>
    <w:rsid w:val="67115625"/>
    <w:rsid w:val="67322931"/>
    <w:rsid w:val="676E37C1"/>
    <w:rsid w:val="67FE3FA9"/>
    <w:rsid w:val="682C56C3"/>
    <w:rsid w:val="682D4D36"/>
    <w:rsid w:val="683000FA"/>
    <w:rsid w:val="6838338F"/>
    <w:rsid w:val="686626D4"/>
    <w:rsid w:val="68AE084D"/>
    <w:rsid w:val="68C30A85"/>
    <w:rsid w:val="68F7661B"/>
    <w:rsid w:val="69220889"/>
    <w:rsid w:val="69A93FE5"/>
    <w:rsid w:val="6A6F0B52"/>
    <w:rsid w:val="6AB92544"/>
    <w:rsid w:val="6AC4208B"/>
    <w:rsid w:val="6AD17976"/>
    <w:rsid w:val="6B7867DE"/>
    <w:rsid w:val="6C5850E1"/>
    <w:rsid w:val="6C6A0CC2"/>
    <w:rsid w:val="6CC7533B"/>
    <w:rsid w:val="6D1857F8"/>
    <w:rsid w:val="6D1D7ADB"/>
    <w:rsid w:val="6D3C5DC4"/>
    <w:rsid w:val="6D516D88"/>
    <w:rsid w:val="6D526810"/>
    <w:rsid w:val="6D8E2A82"/>
    <w:rsid w:val="6E2F45D5"/>
    <w:rsid w:val="6EC16B46"/>
    <w:rsid w:val="6ECD4EBA"/>
    <w:rsid w:val="6EF763D5"/>
    <w:rsid w:val="6F027274"/>
    <w:rsid w:val="6F6C0CDE"/>
    <w:rsid w:val="6FC833C6"/>
    <w:rsid w:val="70111E3C"/>
    <w:rsid w:val="70757E8B"/>
    <w:rsid w:val="70D257DB"/>
    <w:rsid w:val="70FE3EFE"/>
    <w:rsid w:val="71194F60"/>
    <w:rsid w:val="713E3D3F"/>
    <w:rsid w:val="7140126A"/>
    <w:rsid w:val="714607E7"/>
    <w:rsid w:val="71777E82"/>
    <w:rsid w:val="720C6BDD"/>
    <w:rsid w:val="724E2F94"/>
    <w:rsid w:val="72867854"/>
    <w:rsid w:val="728C702D"/>
    <w:rsid w:val="72966949"/>
    <w:rsid w:val="72C01AA0"/>
    <w:rsid w:val="72E5220E"/>
    <w:rsid w:val="73F82FD0"/>
    <w:rsid w:val="74491602"/>
    <w:rsid w:val="74711995"/>
    <w:rsid w:val="74BC6591"/>
    <w:rsid w:val="752F0ACE"/>
    <w:rsid w:val="75520EB5"/>
    <w:rsid w:val="75A569BC"/>
    <w:rsid w:val="75D72F4A"/>
    <w:rsid w:val="75E75E3D"/>
    <w:rsid w:val="75EC4D14"/>
    <w:rsid w:val="76B33996"/>
    <w:rsid w:val="76BD3814"/>
    <w:rsid w:val="770A5FBA"/>
    <w:rsid w:val="775B0CB4"/>
    <w:rsid w:val="777F7099"/>
    <w:rsid w:val="77806170"/>
    <w:rsid w:val="77D47C18"/>
    <w:rsid w:val="7897200E"/>
    <w:rsid w:val="78D62023"/>
    <w:rsid w:val="79026100"/>
    <w:rsid w:val="79C8155D"/>
    <w:rsid w:val="7A5C3FCF"/>
    <w:rsid w:val="7A607152"/>
    <w:rsid w:val="7A625ED8"/>
    <w:rsid w:val="7A644E10"/>
    <w:rsid w:val="7A7A357F"/>
    <w:rsid w:val="7A867B19"/>
    <w:rsid w:val="7AC67126"/>
    <w:rsid w:val="7B242713"/>
    <w:rsid w:val="7C3D7AD1"/>
    <w:rsid w:val="7C8A35FD"/>
    <w:rsid w:val="7CBD4A32"/>
    <w:rsid w:val="7CD22B8A"/>
    <w:rsid w:val="7D122C54"/>
    <w:rsid w:val="7D463BF5"/>
    <w:rsid w:val="7D6B3273"/>
    <w:rsid w:val="7D8212F8"/>
    <w:rsid w:val="7D987361"/>
    <w:rsid w:val="7E5C5C55"/>
    <w:rsid w:val="7ECC4792"/>
    <w:rsid w:val="7EE33EC5"/>
    <w:rsid w:val="7EEE744D"/>
    <w:rsid w:val="7F3045CC"/>
    <w:rsid w:val="7F397345"/>
    <w:rsid w:val="7F54417B"/>
    <w:rsid w:val="7F675C96"/>
    <w:rsid w:val="7FC90940"/>
    <w:rsid w:val="7FED00ED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0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FollowedHyperlink"/>
    <w:basedOn w:val="4"/>
    <w:unhideWhenUsed/>
    <w:qFormat/>
    <w:uiPriority w:val="99"/>
    <w:rPr>
      <w:color w:val="800080"/>
      <w:u w:val="single"/>
    </w:rPr>
  </w:style>
  <w:style w:type="character" w:styleId="7">
    <w:name w:val="Hyperlink"/>
    <w:basedOn w:val="4"/>
    <w:unhideWhenUsed/>
    <w:qFormat/>
    <w:uiPriority w:val="99"/>
    <w:rPr>
      <w:color w:val="0000FF"/>
      <w:u w:val="single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2015-11-26T14:38:00Z</dcterms:created>
  <dc:creator>Administrator</dc:creator>
  <cp:lastModifiedBy>BYHZ</cp:lastModifiedBy>
  <dcterms:modified xsi:type="dcterms:W3CDTF">2016-10-25T01:19:09Z</dcterms:modified>
  <dc:title>个人简历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